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ara todo o conteúdo"/>
      </w:tblPr>
      <w:tblGrid>
        <w:gridCol w:w="2922"/>
        <w:gridCol w:w="6680"/>
      </w:tblGrid>
      <w:tr w:rsidR="00C420C8" w:rsidRPr="005152F2" w14:paraId="2BA3A739" w14:textId="77777777" w:rsidTr="00C420C8">
        <w:tc>
          <w:tcPr>
            <w:tcW w:w="3023" w:type="dxa"/>
          </w:tcPr>
          <w:p w14:paraId="22951C53" w14:textId="2D6A1A4B" w:rsidR="00C420C8" w:rsidRPr="005152F2" w:rsidRDefault="001E1DCF" w:rsidP="003856C9">
            <w:pPr>
              <w:pStyle w:val="Ttulo1"/>
            </w:pPr>
            <w:r>
              <w:t>Lucca  Lopes Rodrigues</w:t>
            </w:r>
          </w:p>
          <w:p w14:paraId="4D6C56F8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bidi="pt-BR"/>
              </w:rPr>
              <mc:AlternateContent>
                <mc:Choice Requires="wpg">
                  <w:drawing>
                    <wp:inline distT="0" distB="0" distL="0" distR="0" wp14:anchorId="48891915" wp14:editId="4E940C73">
                      <wp:extent cx="329184" cy="329184"/>
                      <wp:effectExtent l="0" t="0" r="13970" b="13970"/>
                      <wp:docPr id="49" name="Grupo 43" title="Ícone de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v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735AAE" id="Grupo 43" o:spid="_x0000_s1026" alt="Título: Ícone de e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8C0LRPwTAAAScgAADgAAAAAAAAAAAAAAAAAuAgAAZHJzL2Uyb0Rv&#10;Yy54bWxQSwECLQAUAAYACAAAACEAaEcb0NgAAAADAQAADwAAAAAAAAAAAAAAAABWFgAAZHJzL2Rv&#10;d25yZXYueG1sUEsFBgAAAAAEAAQA8wAAAFsXAAAAAA==&#10;">
                      <v:shape id="Forma Liv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v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051587C" w14:textId="712341FE" w:rsidR="00C420C8" w:rsidRPr="00AD1908" w:rsidRDefault="00AD1908" w:rsidP="00441EB9">
            <w:pPr>
              <w:pStyle w:val="Ttulo3"/>
              <w:rPr>
                <w:sz w:val="20"/>
                <w:szCs w:val="22"/>
              </w:rPr>
            </w:pPr>
            <w:r w:rsidRPr="00AD1908">
              <w:rPr>
                <w:sz w:val="20"/>
                <w:szCs w:val="22"/>
              </w:rPr>
              <w:t>luccabrasi.es@gmail.com</w:t>
            </w:r>
          </w:p>
          <w:p w14:paraId="5BBC7891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bidi="pt-BR"/>
              </w:rPr>
              <mc:AlternateContent>
                <mc:Choice Requires="wpg">
                  <w:drawing>
                    <wp:inline distT="0" distB="0" distL="0" distR="0" wp14:anchorId="20AE7F1B" wp14:editId="614EF4CA">
                      <wp:extent cx="329184" cy="329184"/>
                      <wp:effectExtent l="0" t="0" r="13970" b="13970"/>
                      <wp:docPr id="80" name="Grupo 37" title="Ícone de telef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v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v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7FEFEB" id="Grupo 37" o:spid="_x0000_s1026" alt="Título: 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DPMsreGiUAAJ7eAAAOAAAAAAAAAAAAAAAAAC4CAABkcnMvZTJvRG9jLnhtbFBL&#10;AQItABQABgAIAAAAIQBoRxvQ2AAAAAMBAAAPAAAAAAAAAAAAAAAAAHQnAABkcnMvZG93bnJldi54&#10;bWxQSwUGAAAAAAQABADzAAAAeSgAAAAA&#10;">
                      <v:shape id="Forma Liv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686A459D" w14:textId="7318DFB6" w:rsidR="00C420C8" w:rsidRPr="00C420C8" w:rsidRDefault="001D7ED4" w:rsidP="001D7ED4">
            <w:pPr>
              <w:pStyle w:val="Ttulo3"/>
              <w:tabs>
                <w:tab w:val="left" w:pos="645"/>
                <w:tab w:val="center" w:pos="1461"/>
              </w:tabs>
            </w:pPr>
            <w:r>
              <w:t xml:space="preserve">Ligação: </w:t>
            </w:r>
            <w:r w:rsidR="00AD1908">
              <w:t>(62) 99697-3771</w:t>
            </w:r>
          </w:p>
          <w:p w14:paraId="4CAF85E3" w14:textId="6A70E5C8" w:rsidR="00C420C8" w:rsidRPr="00C420C8" w:rsidRDefault="001D7ED4" w:rsidP="001D7ED4">
            <w:pPr>
              <w:pStyle w:val="Ttulo3"/>
            </w:pPr>
            <w:r>
              <w:t xml:space="preserve"> whatsapp: +34 645 53 06 55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2922"/>
            </w:tblGrid>
            <w:tr w:rsidR="00C420C8" w:rsidRPr="005152F2" w14:paraId="75E59713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04B02E1C" w14:textId="1FB28084" w:rsidR="00C420C8" w:rsidRPr="00441EB9" w:rsidRDefault="00C420C8" w:rsidP="001D7ED4">
                  <w:pPr>
                    <w:pStyle w:val="Ttulo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5152F2" w14:paraId="741B439A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03E1A8DF" w14:textId="77777777" w:rsidR="00C420C8" w:rsidRDefault="00000000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95148CEC1F6746448E9466F28D30A0E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>
                        <w:rPr>
                          <w:lang w:bidi="pt-BR"/>
                        </w:rPr>
                        <w:t>Objetivo</w:t>
                      </w:r>
                    </w:sdtContent>
                  </w:sdt>
                </w:p>
                <w:p w14:paraId="031814F5" w14:textId="77777777" w:rsidR="00C420C8" w:rsidRDefault="00C420C8" w:rsidP="00616FF4">
                  <w:pPr>
                    <w:pStyle w:val="Linhadegrfico"/>
                  </w:pPr>
                  <w:r>
                    <w:rPr>
                      <w:lang w:bidi="pt-BR"/>
                    </w:rPr>
                    <mc:AlternateContent>
                      <mc:Choice Requires="wps">
                        <w:drawing>
                          <wp:inline distT="0" distB="0" distL="0" distR="0" wp14:anchorId="7A4D111B" wp14:editId="7996376F">
                            <wp:extent cx="221615" cy="0"/>
                            <wp:effectExtent l="0" t="0" r="26035" b="19050"/>
                            <wp:docPr id="83" name="Conector Reto 83" title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D13EDE3" id="Conector Reto 83" o:spid="_x0000_s1026" alt="Título: 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DE8B958" w14:textId="2D7592B4" w:rsidR="00C420C8" w:rsidRDefault="001D7ED4" w:rsidP="00D11C4D">
                  <w:r>
                    <w:t xml:space="preserve">Contribuir com a empresa em que serei contratado </w:t>
                  </w:r>
                  <w:r w:rsidR="00161FA6">
                    <w:t>visando</w:t>
                  </w:r>
                  <w:r>
                    <w:t xml:space="preserve"> </w:t>
                  </w:r>
                  <w:r w:rsidR="00161FA6">
                    <w:t>o crescimento coletivo e profissional</w:t>
                  </w:r>
                </w:p>
              </w:tc>
            </w:tr>
            <w:tr w:rsidR="00C420C8" w:rsidRPr="005152F2" w14:paraId="15384E74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4FD6B99" w14:textId="77777777" w:rsidR="00C420C8" w:rsidRDefault="00000000" w:rsidP="0043426C">
                  <w:pPr>
                    <w:pStyle w:val="Ttulo3"/>
                  </w:pPr>
                  <w:sdt>
                    <w:sdtPr>
                      <w:alias w:val="Habilidades:"/>
                      <w:tag w:val="Habilidades:"/>
                      <w:id w:val="1490835561"/>
                      <w:placeholder>
                        <w:docPart w:val="947A5F77AE1C4F81951553E3C805E86B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>
                        <w:rPr>
                          <w:lang w:bidi="pt-BR"/>
                        </w:rPr>
                        <w:t>Habilidades</w:t>
                      </w:r>
                    </w:sdtContent>
                  </w:sdt>
                </w:p>
                <w:p w14:paraId="1915A1C7" w14:textId="77777777" w:rsidR="00C420C8" w:rsidRPr="005A7E57" w:rsidRDefault="00C420C8" w:rsidP="00616FF4">
                  <w:pPr>
                    <w:pStyle w:val="Linhadegrfico"/>
                  </w:pPr>
                  <w:r>
                    <w:rPr>
                      <w:lang w:bidi="pt-BR"/>
                    </w:rPr>
                    <mc:AlternateContent>
                      <mc:Choice Requires="wps">
                        <w:drawing>
                          <wp:inline distT="0" distB="0" distL="0" distR="0" wp14:anchorId="12D99CA1" wp14:editId="415A9758">
                            <wp:extent cx="221615" cy="0"/>
                            <wp:effectExtent l="0" t="0" r="26035" b="19050"/>
                            <wp:docPr id="84" name="Conector Reto 84" title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CB1708B" id="Conector Reto 84" o:spid="_x0000_s1026" alt="Título: 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DEC16EC" w14:textId="4A1E6FA0" w:rsidR="00C420C8" w:rsidRPr="005152F2" w:rsidRDefault="00836BA8" w:rsidP="00463463">
                  <w:r>
                    <w:t>Minha maior qualidade é ser responsável, sempre em busca de evolução seja ela pessoal ou profissional, aprendo rápido e resisto as adversidades procurando sempre a solução para os problemas que surgem.</w:t>
                  </w:r>
                </w:p>
              </w:tc>
            </w:tr>
          </w:tbl>
          <w:p w14:paraId="2C266F37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6680"/>
            </w:tblGrid>
            <w:tr w:rsidR="00C420C8" w14:paraId="2BED932F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98557DD" w14:textId="77777777" w:rsidR="00C420C8" w:rsidRPr="005152F2" w:rsidRDefault="00000000" w:rsidP="008F6337">
                  <w:pPr>
                    <w:pStyle w:val="Ttulo2"/>
                  </w:pPr>
                  <w:sdt>
                    <w:sdtPr>
                      <w:alias w:val="Experiência:"/>
                      <w:tag w:val="Experiência:"/>
                      <w:id w:val="1217937480"/>
                      <w:placeholder>
                        <w:docPart w:val="97C776642FA34AB0ACA2E7078DE650A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5152F2">
                        <w:rPr>
                          <w:lang w:bidi="pt-BR"/>
                        </w:rPr>
                        <w:t>Experiência</w:t>
                      </w:r>
                    </w:sdtContent>
                  </w:sdt>
                </w:p>
                <w:p w14:paraId="6B888CAE" w14:textId="5AD264AA" w:rsidR="00C420C8" w:rsidRPr="0043426C" w:rsidRDefault="001E1DCF" w:rsidP="002B3890">
                  <w:pPr>
                    <w:pStyle w:val="Ttulo4"/>
                  </w:pPr>
                  <w:r>
                    <w:t>Auxiliar administrativo / UNIMED GOIâNIA</w:t>
                  </w:r>
                </w:p>
                <w:p w14:paraId="7089CF6B" w14:textId="77E37DBE" w:rsidR="00C420C8" w:rsidRPr="005152F2" w:rsidRDefault="001E1DCF" w:rsidP="008F6337">
                  <w:pPr>
                    <w:pStyle w:val="Ttulo5"/>
                  </w:pPr>
                  <w:r>
                    <w:t>Agosto</w:t>
                  </w:r>
                  <w:r w:rsidR="00AD1908">
                    <w:t xml:space="preserve"> de</w:t>
                  </w:r>
                  <w:r>
                    <w:t xml:space="preserve"> 2019</w:t>
                  </w:r>
                  <w:r w:rsidR="00C420C8">
                    <w:rPr>
                      <w:lang w:bidi="pt-BR"/>
                    </w:rPr>
                    <w:t xml:space="preserve"> – </w:t>
                  </w:r>
                  <w:r>
                    <w:t xml:space="preserve">Dezembro </w:t>
                  </w:r>
                  <w:r w:rsidR="00AD1908">
                    <w:t xml:space="preserve">de </w:t>
                  </w:r>
                  <w:r>
                    <w:t>2021</w:t>
                  </w:r>
                </w:p>
                <w:p w14:paraId="71E71E66" w14:textId="5B35BB55" w:rsidR="00C420C8" w:rsidRDefault="001E1DCF" w:rsidP="008F6337">
                  <w:r>
                    <w:t xml:space="preserve">Rotina administrativa </w:t>
                  </w:r>
                  <w:r w:rsidR="00DC00B3">
                    <w:t>em que elaborava planilhas para um melhor controle de documentos e estoque, envio e recebimento de documentos, criava pastas de arquivo conforme a necessidade do departamento assim como a reposição semanal dos materiais de escritório e</w:t>
                  </w:r>
                  <w:r w:rsidR="00AD1908">
                    <w:t xml:space="preserve"> da</w:t>
                  </w:r>
                  <w:r w:rsidR="00DC00B3">
                    <w:t xml:space="preserve"> recepção (água, café, etc)</w:t>
                  </w:r>
                  <w:r w:rsidR="00AD1908">
                    <w:t xml:space="preserve">, efetuava depósitos bancários e pagamentos de despesas médicas entre outras; conforme o solicitado. </w:t>
                  </w:r>
                </w:p>
                <w:p w14:paraId="4A8629DD" w14:textId="76563762" w:rsidR="00C420C8" w:rsidRPr="0043426C" w:rsidRDefault="001D6EE1" w:rsidP="0043426C">
                  <w:pPr>
                    <w:pStyle w:val="Ttulo4"/>
                  </w:pPr>
                  <w:r>
                    <w:t>ATENDENTE</w:t>
                  </w:r>
                  <w:r w:rsidR="00161FA6">
                    <w:t xml:space="preserve"> / </w:t>
                  </w:r>
                  <w:r>
                    <w:t>VAPT VUPT</w:t>
                  </w:r>
                </w:p>
                <w:p w14:paraId="1800D20A" w14:textId="03BEB739" w:rsidR="00C420C8" w:rsidRDefault="00161FA6" w:rsidP="00F91A9C">
                  <w:pPr>
                    <w:pStyle w:val="Ttulo5"/>
                  </w:pPr>
                  <w:r>
                    <w:t>Abril 2021</w:t>
                  </w:r>
                  <w:r w:rsidR="00C420C8">
                    <w:rPr>
                      <w:lang w:bidi="pt-BR"/>
                    </w:rPr>
                    <w:t xml:space="preserve"> – </w:t>
                  </w:r>
                  <w:r>
                    <w:t>Fevereiro 2022</w:t>
                  </w:r>
                </w:p>
                <w:p w14:paraId="15885C99" w14:textId="25366A78" w:rsidR="00C420C8" w:rsidRDefault="00161FA6" w:rsidP="00832F81">
                  <w:r>
                    <w:t>Rotina de atendimento ao público e elaboração de processos, atendia no @atende+, fazia principalmente serviços do Detran (CNH, Transferências,</w:t>
                  </w:r>
                  <w:r w:rsidR="001D6EE1">
                    <w:t xml:space="preserve"> vários</w:t>
                  </w:r>
                  <w:r>
                    <w:t xml:space="preserve"> </w:t>
                  </w:r>
                  <w:r w:rsidR="001D6EE1">
                    <w:t xml:space="preserve">tipos de </w:t>
                  </w:r>
                  <w:r>
                    <w:t>processo</w:t>
                  </w:r>
                  <w:r w:rsidR="001D6EE1">
                    <w:t xml:space="preserve">...), Atendimentos também no Ipasgo, Goias Prev, Entrega de cartões setransp e criação de cpf. </w:t>
                  </w:r>
                </w:p>
                <w:p w14:paraId="33AC67CB" w14:textId="0854D093" w:rsidR="00AD1908" w:rsidRPr="0043426C" w:rsidRDefault="00ED1B2B" w:rsidP="00AD1908">
                  <w:pPr>
                    <w:pStyle w:val="Ttulo4"/>
                  </w:pPr>
                  <w:r>
                    <w:t>Entregador / charlys place</w:t>
                  </w:r>
                </w:p>
                <w:p w14:paraId="7816AF75" w14:textId="3FA7BB6A" w:rsidR="00AD1908" w:rsidRDefault="00ED1B2B" w:rsidP="00AD1908">
                  <w:pPr>
                    <w:pStyle w:val="Ttulo5"/>
                  </w:pPr>
                  <w:r>
                    <w:t>Abril</w:t>
                  </w:r>
                  <w:r w:rsidR="00AD1908">
                    <w:rPr>
                      <w:lang w:bidi="pt-BR"/>
                    </w:rPr>
                    <w:t xml:space="preserve"> –</w:t>
                  </w:r>
                  <w:r>
                    <w:rPr>
                      <w:lang w:bidi="pt-BR"/>
                    </w:rPr>
                    <w:t xml:space="preserve"> Julho 2022</w:t>
                  </w:r>
                  <w:r>
                    <w:t xml:space="preserve"> </w:t>
                  </w:r>
                </w:p>
                <w:p w14:paraId="7286796F" w14:textId="5B600CDC" w:rsidR="00AD1908" w:rsidRDefault="00ED1B2B" w:rsidP="00AD1908">
                  <w:r>
                    <w:t>Período em que morei na Espanha, entregava os pedidos do restaurante nos endereços solicitados e realizava a cobrança.</w:t>
                  </w:r>
                </w:p>
              </w:tc>
            </w:tr>
            <w:tr w:rsidR="00C420C8" w14:paraId="67D2EFA6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4342F4A" w14:textId="77777777" w:rsidR="00C420C8" w:rsidRPr="005152F2" w:rsidRDefault="00000000" w:rsidP="008F6337">
                  <w:pPr>
                    <w:pStyle w:val="Ttulo2"/>
                  </w:pPr>
                  <w:sdt>
                    <w:sdtPr>
                      <w:alias w:val="Educação"/>
                      <w:tag w:val="Educação"/>
                      <w:id w:val="1349516922"/>
                      <w:placeholder>
                        <w:docPart w:val="7A61E42726114B9CA0D912EAC822950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5152F2">
                        <w:rPr>
                          <w:lang w:bidi="pt-BR"/>
                        </w:rPr>
                        <w:t>Educação</w:t>
                      </w:r>
                    </w:sdtContent>
                  </w:sdt>
                </w:p>
                <w:p w14:paraId="71071314" w14:textId="4BA3BD3E" w:rsidR="00C420C8" w:rsidRPr="0043426C" w:rsidRDefault="00535369" w:rsidP="002B3890">
                  <w:pPr>
                    <w:pStyle w:val="Ttulo4"/>
                  </w:pPr>
                  <w:r>
                    <w:t xml:space="preserve">Ensino médio </w:t>
                  </w:r>
                </w:p>
                <w:p w14:paraId="3773E75E" w14:textId="425007AC" w:rsidR="00C420C8" w:rsidRPr="005152F2" w:rsidRDefault="00535369" w:rsidP="007B2F5C">
                  <w:pPr>
                    <w:pStyle w:val="Ttulo5"/>
                  </w:pPr>
                  <w:r>
                    <w:t>Conclusão em 2019</w:t>
                  </w:r>
                </w:p>
                <w:p w14:paraId="048869A2" w14:textId="32BC9043" w:rsidR="00535369" w:rsidRPr="0043426C" w:rsidRDefault="00535369" w:rsidP="00535369">
                  <w:pPr>
                    <w:pStyle w:val="Ttulo4"/>
                  </w:pPr>
                  <w:r>
                    <w:t>Cursando análise e desenvolvimento de sistemas</w:t>
                  </w:r>
                </w:p>
                <w:p w14:paraId="33213860" w14:textId="77777777" w:rsidR="00535369" w:rsidRDefault="00535369" w:rsidP="00535369">
                  <w:pPr>
                    <w:pStyle w:val="Ttulo5"/>
                  </w:pPr>
                  <w:r>
                    <w:t>PUC GOIÁS</w:t>
                  </w:r>
                </w:p>
                <w:p w14:paraId="5359D0CA" w14:textId="1765B018" w:rsidR="00535369" w:rsidRPr="005152F2" w:rsidRDefault="00535369" w:rsidP="00535369">
                  <w:pPr>
                    <w:pStyle w:val="Ttulo5"/>
                  </w:pPr>
                  <w:r>
                    <w:t xml:space="preserve"> 2022 – até o momento</w:t>
                  </w:r>
                </w:p>
                <w:p w14:paraId="4AF4F2F0" w14:textId="77777777" w:rsidR="00C420C8" w:rsidRPr="00F25A2B" w:rsidRDefault="00C420C8" w:rsidP="007B2F5C"/>
                <w:p w14:paraId="6CDB8D5C" w14:textId="2CAC1AC0" w:rsidR="00535369" w:rsidRPr="00F25A2B" w:rsidRDefault="00535369" w:rsidP="00535369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</w:pPr>
                  <w:r w:rsidRPr="00F25A2B">
                    <w:t xml:space="preserve">Espanhol </w:t>
                  </w:r>
                  <w:r w:rsidR="001A6686">
                    <w:t>fluente</w:t>
                  </w:r>
                </w:p>
                <w:p w14:paraId="511E1280" w14:textId="6FC622DD" w:rsidR="00535369" w:rsidRPr="00F25A2B" w:rsidRDefault="00535369" w:rsidP="00535369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</w:pPr>
                  <w:r w:rsidRPr="00F25A2B">
                    <w:t>+500 horas de: Informática, ética e cidadania, ed. Financeira (CESAM GO)</w:t>
                  </w:r>
                </w:p>
                <w:p w14:paraId="747FD9C9" w14:textId="20ACC233" w:rsidR="00535369" w:rsidRDefault="00535369" w:rsidP="00096DE2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</w:pPr>
                  <w:r w:rsidRPr="00F25A2B">
                    <w:t>Pacote Offi</w:t>
                  </w:r>
                  <w:r w:rsidR="00765290" w:rsidRPr="00F25A2B">
                    <w:t>ce</w:t>
                  </w:r>
                </w:p>
              </w:tc>
            </w:tr>
            <w:tr w:rsidR="00C420C8" w14:paraId="36714020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2589E70A" w14:textId="19DC7E3D" w:rsidR="00C420C8" w:rsidRDefault="00C420C8" w:rsidP="00535369">
                  <w:pPr>
                    <w:jc w:val="both"/>
                  </w:pPr>
                </w:p>
              </w:tc>
            </w:tr>
          </w:tbl>
          <w:p w14:paraId="31B5EF22" w14:textId="77777777" w:rsidR="00C420C8" w:rsidRPr="005152F2" w:rsidRDefault="00C420C8" w:rsidP="003856C9"/>
        </w:tc>
      </w:tr>
    </w:tbl>
    <w:p w14:paraId="4052EE34" w14:textId="6BA68416" w:rsidR="003F5FDB" w:rsidRPr="00FA413F" w:rsidRDefault="003F5FDB" w:rsidP="00FA413F">
      <w:pPr>
        <w:pStyle w:val="SemEspaamento"/>
        <w:jc w:val="both"/>
      </w:pPr>
    </w:p>
    <w:sectPr w:rsidR="003F5FDB" w:rsidRPr="00FA413F" w:rsidSect="00EE3596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A156" w14:textId="77777777" w:rsidR="00B6503A" w:rsidRDefault="00B6503A" w:rsidP="003856C9">
      <w:pPr>
        <w:spacing w:after="0" w:line="240" w:lineRule="auto"/>
      </w:pPr>
      <w:r>
        <w:separator/>
      </w:r>
    </w:p>
  </w:endnote>
  <w:endnote w:type="continuationSeparator" w:id="0">
    <w:p w14:paraId="12952874" w14:textId="77777777" w:rsidR="00B6503A" w:rsidRDefault="00B6503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Cambria"/>
    <w:panose1 w:val="00000000000000000000"/>
    <w:charset w:val="00"/>
    <w:family w:val="roman"/>
    <w:notTrueType/>
    <w:pitch w:val="default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C11DB" w14:textId="71DCFD53" w:rsidR="003856C9" w:rsidRDefault="003856C9" w:rsidP="00F25A2B">
    <w:pPr>
      <w:pStyle w:val="Rodap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FEC07" w14:textId="77777777" w:rsidR="001765FE" w:rsidRDefault="00DC79BB">
    <w:pPr>
      <w:pStyle w:val="Rodap"/>
    </w:pPr>
    <w:r w:rsidRPr="00DC79BB">
      <w:rPr>
        <w:noProof/>
        <w:lang w:bidi="pt-B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40B56DF" wp14:editId="62105CE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v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v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v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v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v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v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v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v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v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19DE03A" id="Grupo 4" o:spid="_x0000_s1026" alt="&quot;&quot;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">
              <o:lock v:ext="edit" aspectratio="t"/>
              <v:shape id="Forma Liv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D2EDB" w14:textId="77777777" w:rsidR="00B6503A" w:rsidRDefault="00B6503A" w:rsidP="003856C9">
      <w:pPr>
        <w:spacing w:after="0" w:line="240" w:lineRule="auto"/>
      </w:pPr>
      <w:r>
        <w:separator/>
      </w:r>
    </w:p>
  </w:footnote>
  <w:footnote w:type="continuationSeparator" w:id="0">
    <w:p w14:paraId="2E2375AD" w14:textId="77777777" w:rsidR="00B6503A" w:rsidRDefault="00B6503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7AC9B" w14:textId="723BEAE1" w:rsidR="003856C9" w:rsidRPr="00F25A2B" w:rsidRDefault="003856C9" w:rsidP="00F25A2B">
    <w:pPr>
      <w:pStyle w:val="Cabealho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E4D3D" w14:textId="77777777" w:rsidR="00DC79BB" w:rsidRDefault="00DC79BB">
    <w:pPr>
      <w:pStyle w:val="Cabealho"/>
    </w:pPr>
    <w:r w:rsidRPr="00DC79BB">
      <w:rPr>
        <w:noProof/>
        <w:lang w:bidi="pt-BR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683986A" wp14:editId="417AEE0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v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v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v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v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v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v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v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v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v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v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A4EED24" id="Grupo 17" o:spid="_x0000_s1026" alt="&quot;&quot;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">
              <o:lock v:ext="edit" aspectratio="t"/>
              <v:shape id="Forma Liv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3C53C9"/>
    <w:multiLevelType w:val="hybridMultilevel"/>
    <w:tmpl w:val="3E28E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470585">
    <w:abstractNumId w:val="9"/>
  </w:num>
  <w:num w:numId="2" w16cid:durableId="1150365565">
    <w:abstractNumId w:val="7"/>
  </w:num>
  <w:num w:numId="3" w16cid:durableId="490409723">
    <w:abstractNumId w:val="6"/>
  </w:num>
  <w:num w:numId="4" w16cid:durableId="179393472">
    <w:abstractNumId w:val="5"/>
  </w:num>
  <w:num w:numId="5" w16cid:durableId="1402676797">
    <w:abstractNumId w:val="4"/>
  </w:num>
  <w:num w:numId="6" w16cid:durableId="1854998566">
    <w:abstractNumId w:val="8"/>
  </w:num>
  <w:num w:numId="7" w16cid:durableId="1292976357">
    <w:abstractNumId w:val="3"/>
  </w:num>
  <w:num w:numId="8" w16cid:durableId="851797542">
    <w:abstractNumId w:val="2"/>
  </w:num>
  <w:num w:numId="9" w16cid:durableId="158546921">
    <w:abstractNumId w:val="1"/>
  </w:num>
  <w:num w:numId="10" w16cid:durableId="825321197">
    <w:abstractNumId w:val="0"/>
  </w:num>
  <w:num w:numId="11" w16cid:durableId="19090750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CF"/>
    <w:rsid w:val="00052BE1"/>
    <w:rsid w:val="0007412A"/>
    <w:rsid w:val="00096DE2"/>
    <w:rsid w:val="0010199E"/>
    <w:rsid w:val="0010257B"/>
    <w:rsid w:val="001166C2"/>
    <w:rsid w:val="001503AC"/>
    <w:rsid w:val="00161FA6"/>
    <w:rsid w:val="001765FE"/>
    <w:rsid w:val="0019561F"/>
    <w:rsid w:val="001A6686"/>
    <w:rsid w:val="001B32D2"/>
    <w:rsid w:val="001D6EE1"/>
    <w:rsid w:val="001D7ED4"/>
    <w:rsid w:val="001E1DCF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A1024"/>
    <w:rsid w:val="003F4D31"/>
    <w:rsid w:val="003F5FDB"/>
    <w:rsid w:val="0043426C"/>
    <w:rsid w:val="00441EB9"/>
    <w:rsid w:val="00452253"/>
    <w:rsid w:val="00463463"/>
    <w:rsid w:val="00473EF8"/>
    <w:rsid w:val="004760E5"/>
    <w:rsid w:val="004A64E0"/>
    <w:rsid w:val="004D03FF"/>
    <w:rsid w:val="004D22BB"/>
    <w:rsid w:val="005152F2"/>
    <w:rsid w:val="005246B9"/>
    <w:rsid w:val="00534E4E"/>
    <w:rsid w:val="00535369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6E2ECC"/>
    <w:rsid w:val="00743379"/>
    <w:rsid w:val="00747550"/>
    <w:rsid w:val="00765290"/>
    <w:rsid w:val="007803B7"/>
    <w:rsid w:val="007A7C08"/>
    <w:rsid w:val="007B2F5C"/>
    <w:rsid w:val="007C5F05"/>
    <w:rsid w:val="00825ED8"/>
    <w:rsid w:val="00832043"/>
    <w:rsid w:val="00832F81"/>
    <w:rsid w:val="00836BA8"/>
    <w:rsid w:val="00841714"/>
    <w:rsid w:val="008501C7"/>
    <w:rsid w:val="008C7CA2"/>
    <w:rsid w:val="008F6337"/>
    <w:rsid w:val="00914DAF"/>
    <w:rsid w:val="0093286E"/>
    <w:rsid w:val="009D1627"/>
    <w:rsid w:val="00A42F91"/>
    <w:rsid w:val="00AD1908"/>
    <w:rsid w:val="00AF1258"/>
    <w:rsid w:val="00B01E52"/>
    <w:rsid w:val="00B550FC"/>
    <w:rsid w:val="00B6503A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705AB"/>
    <w:rsid w:val="00CE6306"/>
    <w:rsid w:val="00D11C4D"/>
    <w:rsid w:val="00D5067A"/>
    <w:rsid w:val="00DC00B3"/>
    <w:rsid w:val="00DC0F74"/>
    <w:rsid w:val="00DC79BB"/>
    <w:rsid w:val="00DF0A0F"/>
    <w:rsid w:val="00E34D58"/>
    <w:rsid w:val="00E941EF"/>
    <w:rsid w:val="00EB1C1B"/>
    <w:rsid w:val="00ED1B2B"/>
    <w:rsid w:val="00EE3596"/>
    <w:rsid w:val="00F077AE"/>
    <w:rsid w:val="00F14687"/>
    <w:rsid w:val="00F25A2B"/>
    <w:rsid w:val="00F56435"/>
    <w:rsid w:val="00F91A9C"/>
    <w:rsid w:val="00F927F0"/>
    <w:rsid w:val="00FA07AA"/>
    <w:rsid w:val="00FA413F"/>
    <w:rsid w:val="00FB0A17"/>
    <w:rsid w:val="00FB6A8F"/>
    <w:rsid w:val="00FC0168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DEEF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07A5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07A5"/>
  </w:style>
  <w:style w:type="paragraph" w:styleId="Rodap">
    <w:name w:val="footer"/>
    <w:basedOn w:val="Normal"/>
    <w:link w:val="Rodap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FE20E6"/>
  </w:style>
  <w:style w:type="table" w:styleId="Tabelacomgrade">
    <w:name w:val="Table Grid"/>
    <w:basedOn w:val="Tabe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3053D9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emEspaamento">
    <w:name w:val="No Spacing"/>
    <w:uiPriority w:val="12"/>
    <w:qFormat/>
    <w:rsid w:val="005A7E57"/>
    <w:pPr>
      <w:spacing w:after="0" w:line="240" w:lineRule="auto"/>
    </w:pPr>
  </w:style>
  <w:style w:type="paragraph" w:customStyle="1" w:styleId="Linhadegrfico">
    <w:name w:val="Linh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1714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841714"/>
  </w:style>
  <w:style w:type="paragraph" w:styleId="Textoembloco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4171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41714"/>
  </w:style>
  <w:style w:type="paragraph" w:styleId="Corpodetexto2">
    <w:name w:val="Body Text 2"/>
    <w:basedOn w:val="Normal"/>
    <w:link w:val="Corpodetexto2Char"/>
    <w:uiPriority w:val="99"/>
    <w:semiHidden/>
    <w:unhideWhenUsed/>
    <w:rsid w:val="0084171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841714"/>
  </w:style>
  <w:style w:type="paragraph" w:styleId="Corpodetexto3">
    <w:name w:val="Body Text 3"/>
    <w:basedOn w:val="Normal"/>
    <w:link w:val="Corpodetexto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841714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841714"/>
    <w:pPr>
      <w:spacing w:after="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841714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841714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841714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841714"/>
    <w:pPr>
      <w:spacing w:after="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841714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841714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841714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841714"/>
  </w:style>
  <w:style w:type="table" w:styleId="GradeColorida">
    <w:name w:val="Colorful Grid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841714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41714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417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41714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841714"/>
  </w:style>
  <w:style w:type="character" w:customStyle="1" w:styleId="DataChar">
    <w:name w:val="Data Char"/>
    <w:basedOn w:val="Fontepargpadro"/>
    <w:link w:val="Data"/>
    <w:uiPriority w:val="99"/>
    <w:semiHidden/>
    <w:rsid w:val="00841714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41714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841714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841714"/>
  </w:style>
  <w:style w:type="character" w:styleId="nfase">
    <w:name w:val="Emphasis"/>
    <w:basedOn w:val="Fontepargpadro"/>
    <w:uiPriority w:val="20"/>
    <w:semiHidden/>
    <w:unhideWhenUsed/>
    <w:qFormat/>
    <w:rsid w:val="00841714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84171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41714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84171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41714"/>
    <w:rPr>
      <w:szCs w:val="20"/>
    </w:rPr>
  </w:style>
  <w:style w:type="table" w:styleId="TabeladeGrade1Clara">
    <w:name w:val="Grid Table 1 Light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har">
    <w:name w:val="Título 6 Char"/>
    <w:basedOn w:val="Fontepargpadro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841714"/>
  </w:style>
  <w:style w:type="paragraph" w:styleId="EndereoHTML">
    <w:name w:val="HTML Address"/>
    <w:basedOn w:val="Normal"/>
    <w:link w:val="EndereoHTML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841714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1714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41714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841714"/>
    <w:rPr>
      <w:i/>
      <w:iCs/>
      <w:color w:val="37B6AE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841714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841714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841714"/>
  </w:style>
  <w:style w:type="character" w:styleId="Nmerodepgina">
    <w:name w:val="page number"/>
    <w:basedOn w:val="Fontepargpadro"/>
    <w:uiPriority w:val="99"/>
    <w:semiHidden/>
    <w:unhideWhenUsed/>
    <w:rsid w:val="00841714"/>
  </w:style>
  <w:style w:type="table" w:styleId="SimplesTabela1">
    <w:name w:val="Plain Table 1"/>
    <w:basedOn w:val="Tabe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841714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841714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841714"/>
  </w:style>
  <w:style w:type="character" w:customStyle="1" w:styleId="SaudaoChar">
    <w:name w:val="Saudação Char"/>
    <w:basedOn w:val="Fontepargpadro"/>
    <w:link w:val="Saudao"/>
    <w:uiPriority w:val="99"/>
    <w:semiHidden/>
    <w:rsid w:val="00841714"/>
  </w:style>
  <w:style w:type="paragraph" w:styleId="Assinatura">
    <w:name w:val="Signature"/>
    <w:basedOn w:val="Normal"/>
    <w:link w:val="Assinatura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841714"/>
  </w:style>
  <w:style w:type="character" w:styleId="Forte">
    <w:name w:val="Strong"/>
    <w:basedOn w:val="Fontepargpadro"/>
    <w:uiPriority w:val="22"/>
    <w:semiHidden/>
    <w:unhideWhenUsed/>
    <w:qFormat/>
    <w:rsid w:val="00841714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acteredegrfico"/>
    <w:uiPriority w:val="10"/>
    <w:qFormat/>
    <w:rsid w:val="00C420C8"/>
    <w:pPr>
      <w:spacing w:before="320" w:after="80"/>
    </w:pPr>
  </w:style>
  <w:style w:type="character" w:customStyle="1" w:styleId="Caracteredegrfico">
    <w:name w:val="Caractere de gráfico"/>
    <w:basedOn w:val="Fontepargpadro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dmilla%20Lopes\AppData\Roaming\Microsoft\Templates\Curr&#237;culo%20criativo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148CEC1F6746448E9466F28D30A0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5F0D83-400A-4110-B379-686832E74C28}"/>
      </w:docPartPr>
      <w:docPartBody>
        <w:p w:rsidR="00E92C5D" w:rsidRDefault="00000000">
          <w:pPr>
            <w:pStyle w:val="95148CEC1F6746448E9466F28D30A0E6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947A5F77AE1C4F81951553E3C805E8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5B7E86-21E4-413F-9913-FFF3095313F3}"/>
      </w:docPartPr>
      <w:docPartBody>
        <w:p w:rsidR="00E92C5D" w:rsidRDefault="00000000">
          <w:pPr>
            <w:pStyle w:val="947A5F77AE1C4F81951553E3C805E86B"/>
          </w:pPr>
          <w:r>
            <w:rPr>
              <w:lang w:bidi="pt-BR"/>
            </w:rPr>
            <w:t>Habilidades</w:t>
          </w:r>
        </w:p>
      </w:docPartBody>
    </w:docPart>
    <w:docPart>
      <w:docPartPr>
        <w:name w:val="97C776642FA34AB0ACA2E7078DE650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414F30-5E36-4A31-BD7C-193D5C72FD55}"/>
      </w:docPartPr>
      <w:docPartBody>
        <w:p w:rsidR="00E92C5D" w:rsidRDefault="00000000">
          <w:pPr>
            <w:pStyle w:val="97C776642FA34AB0ACA2E7078DE650A2"/>
          </w:pPr>
          <w:r w:rsidRPr="005152F2">
            <w:rPr>
              <w:lang w:bidi="pt-BR"/>
            </w:rPr>
            <w:t>Experiência</w:t>
          </w:r>
        </w:p>
      </w:docPartBody>
    </w:docPart>
    <w:docPart>
      <w:docPartPr>
        <w:name w:val="7A61E42726114B9CA0D912EAC82295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5FD02F-E017-4D96-9C50-8AA3444E581D}"/>
      </w:docPartPr>
      <w:docPartBody>
        <w:p w:rsidR="00E92C5D" w:rsidRDefault="00000000">
          <w:pPr>
            <w:pStyle w:val="7A61E42726114B9CA0D912EAC822950F"/>
          </w:pPr>
          <w:r w:rsidRPr="005152F2">
            <w:rPr>
              <w:lang w:bidi="pt-BR"/>
            </w:rPr>
            <w:t>Educação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Cambria"/>
    <w:panose1 w:val="00000000000000000000"/>
    <w:charset w:val="00"/>
    <w:family w:val="roman"/>
    <w:notTrueType/>
    <w:pitch w:val="default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17"/>
    <w:rsid w:val="00291B67"/>
    <w:rsid w:val="003C7DDE"/>
    <w:rsid w:val="00C53517"/>
    <w:rsid w:val="00E9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5148CEC1F6746448E9466F28D30A0E6">
    <w:name w:val="95148CEC1F6746448E9466F28D30A0E6"/>
  </w:style>
  <w:style w:type="paragraph" w:customStyle="1" w:styleId="947A5F77AE1C4F81951553E3C805E86B">
    <w:name w:val="947A5F77AE1C4F81951553E3C805E86B"/>
  </w:style>
  <w:style w:type="paragraph" w:customStyle="1" w:styleId="97C776642FA34AB0ACA2E7078DE650A2">
    <w:name w:val="97C776642FA34AB0ACA2E7078DE650A2"/>
  </w:style>
  <w:style w:type="paragraph" w:customStyle="1" w:styleId="7A61E42726114B9CA0D912EAC822950F">
    <w:name w:val="7A61E42726114B9CA0D912EAC82295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CA302A-1316-4F52-91CA-11366B7696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DEDA65C-4501-4B98-B4CE-9F64975487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7A8CF2-B2A0-473F-91C8-99D7AFE2D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criativo, elaborado pela MOO</Template>
  <TotalTime>0</TotalTime>
  <Pages>1</Pages>
  <Words>254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2022-08-25T00:33:00Z</dcterms:created>
  <dcterms:modified xsi:type="dcterms:W3CDTF">2022-10-20T10:40:00Z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